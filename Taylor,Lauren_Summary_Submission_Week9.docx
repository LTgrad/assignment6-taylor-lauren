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C206" w14:textId="77777777" w:rsidR="003D0A2C" w:rsidRDefault="008E2843">
      <w:pPr>
        <w:pStyle w:val="Title"/>
      </w:pPr>
      <w:bookmarkStart w:id="0" w:name="_GoBack"/>
      <w:bookmarkEnd w:id="0"/>
      <w:r>
        <w:t>Summary submission</w:t>
      </w:r>
    </w:p>
    <w:p w14:paraId="700A1573" w14:textId="5154FFF7" w:rsidR="003D0A2C" w:rsidRDefault="00B00D74">
      <w:pPr>
        <w:pStyle w:val="Heading1"/>
      </w:pPr>
      <w:r>
        <w:t>MMC 5277 – Web Design Principles</w:t>
      </w:r>
    </w:p>
    <w:p w14:paraId="4DE5E299" w14:textId="77777777" w:rsidR="003D0A2C" w:rsidRDefault="008E2843" w:rsidP="008E2843">
      <w:pPr>
        <w:pStyle w:val="Heading2"/>
      </w:pPr>
      <w:r>
        <w:t>NAME:</w:t>
      </w:r>
    </w:p>
    <w:p w14:paraId="0732F14F" w14:textId="3B8D6E95" w:rsidR="008E2843" w:rsidRPr="008E2843" w:rsidRDefault="00B6213D" w:rsidP="008E2843">
      <w:r>
        <w:t>Lauren Taylor</w:t>
      </w:r>
    </w:p>
    <w:p w14:paraId="4860227D" w14:textId="77777777" w:rsidR="008E2843" w:rsidRDefault="008E2843" w:rsidP="008E2843">
      <w:pPr>
        <w:pStyle w:val="Heading2"/>
      </w:pPr>
      <w:r>
        <w:t>DATE MISSED:</w:t>
      </w:r>
    </w:p>
    <w:p w14:paraId="2B17F77E" w14:textId="3A23AAD1" w:rsidR="00D63B24" w:rsidRDefault="00B6213D" w:rsidP="00D63B24">
      <w:r>
        <w:t>3/14/19</w:t>
      </w:r>
    </w:p>
    <w:p w14:paraId="517E6DB2" w14:textId="77777777" w:rsidR="008E2843" w:rsidRDefault="008E2843" w:rsidP="008E2843">
      <w:pPr>
        <w:pStyle w:val="Heading2"/>
      </w:pPr>
      <w:r>
        <w:t>REASON FOR MISSING CLASS:</w:t>
      </w:r>
    </w:p>
    <w:p w14:paraId="7A432618" w14:textId="516B6D7D" w:rsidR="008E2843" w:rsidRPr="008E2843" w:rsidRDefault="00B6213D" w:rsidP="008E2843">
      <w:r>
        <w:t>Worked later than expected and was dealing with transportation issue</w:t>
      </w:r>
    </w:p>
    <w:p w14:paraId="7D195E27" w14:textId="77777777" w:rsidR="008E2843" w:rsidRDefault="008E2843" w:rsidP="008E2843">
      <w:pPr>
        <w:pStyle w:val="Heading2"/>
      </w:pPr>
      <w:r>
        <w:t>TOPICS COVERED IN CLASS</w:t>
      </w:r>
    </w:p>
    <w:p w14:paraId="513DECB0" w14:textId="49A01D21" w:rsidR="008E2843" w:rsidRDefault="00B6213D" w:rsidP="008E2843">
      <w:pPr>
        <w:pStyle w:val="ListParagraph"/>
        <w:numPr>
          <w:ilvl w:val="0"/>
          <w:numId w:val="1"/>
        </w:numPr>
        <w:spacing w:line="360" w:lineRule="auto"/>
      </w:pPr>
      <w:r>
        <w:t>Style Sheets</w:t>
      </w:r>
    </w:p>
    <w:p w14:paraId="4FADF2C7" w14:textId="03CFAB41" w:rsidR="008E2843" w:rsidRDefault="00B6213D" w:rsidP="008E2843">
      <w:pPr>
        <w:pStyle w:val="ListParagraph"/>
        <w:numPr>
          <w:ilvl w:val="0"/>
          <w:numId w:val="1"/>
        </w:numPr>
        <w:spacing w:line="360" w:lineRule="auto"/>
      </w:pPr>
      <w:r>
        <w:t>Classes (“active,” “hero-image”)</w:t>
      </w:r>
    </w:p>
    <w:p w14:paraId="5F47AA23" w14:textId="48B67EC3" w:rsidR="008E2843" w:rsidRDefault="00B6213D" w:rsidP="008E284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Divs</w:t>
      </w:r>
      <w:proofErr w:type="spellEnd"/>
    </w:p>
    <w:p w14:paraId="5B56E57E" w14:textId="6DC20F65" w:rsidR="008E2843" w:rsidRDefault="00B6213D" w:rsidP="008E2843">
      <w:pPr>
        <w:pStyle w:val="ListParagraph"/>
        <w:numPr>
          <w:ilvl w:val="0"/>
          <w:numId w:val="1"/>
        </w:numPr>
        <w:spacing w:line="360" w:lineRule="auto"/>
      </w:pPr>
      <w:r>
        <w:t>CSS styling</w:t>
      </w:r>
    </w:p>
    <w:p w14:paraId="2FAEF861" w14:textId="77777777" w:rsidR="008E2843" w:rsidRPr="008E2843" w:rsidRDefault="008E2843" w:rsidP="008E2843">
      <w:pPr>
        <w:pStyle w:val="Heading2"/>
      </w:pPr>
      <w:r>
        <w:t>PERSONAL COMMENTS AND OPINIONS</w:t>
      </w:r>
    </w:p>
    <w:p w14:paraId="1A1ABACF" w14:textId="71EB6A50" w:rsidR="008E2843" w:rsidRDefault="004C24CB" w:rsidP="004C24CB">
      <w:pPr>
        <w:pStyle w:val="ListParagraph"/>
        <w:numPr>
          <w:ilvl w:val="0"/>
          <w:numId w:val="2"/>
        </w:numPr>
        <w:spacing w:line="360" w:lineRule="auto"/>
      </w:pPr>
      <w:r>
        <w:t>Didn’t know about the in-browser dev tools with the color picker and ability to preview</w:t>
      </w:r>
    </w:p>
    <w:p w14:paraId="6F5A84E2" w14:textId="60AFB191" w:rsidR="004C24CB" w:rsidRDefault="004C24CB" w:rsidP="004C24CB">
      <w:pPr>
        <w:pStyle w:val="ListParagraph"/>
        <w:numPr>
          <w:ilvl w:val="0"/>
          <w:numId w:val="2"/>
        </w:numPr>
        <w:spacing w:line="360" w:lineRule="auto"/>
      </w:pPr>
      <w:r>
        <w:t xml:space="preserve">Was eating bacon and cupcakes when we went over Bacon Ipsum lol </w:t>
      </w:r>
    </w:p>
    <w:p w14:paraId="4F3BE423" w14:textId="777357EB" w:rsidR="004C24CB" w:rsidRPr="008E2843" w:rsidRDefault="004C24CB" w:rsidP="004C24CB">
      <w:pPr>
        <w:pStyle w:val="ListParagraph"/>
        <w:numPr>
          <w:ilvl w:val="0"/>
          <w:numId w:val="2"/>
        </w:numPr>
        <w:spacing w:line="360" w:lineRule="auto"/>
      </w:pPr>
      <w:r>
        <w:t>Still not as comfortable/familiar with CSS, but it makes sense and am excited to learn and not have to do as much in-line HTML formatting</w:t>
      </w:r>
    </w:p>
    <w:sectPr w:rsidR="004C24CB" w:rsidRPr="008E2843" w:rsidSect="00BA22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11A79"/>
    <w:multiLevelType w:val="hybridMultilevel"/>
    <w:tmpl w:val="B21C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3944"/>
    <w:multiLevelType w:val="hybridMultilevel"/>
    <w:tmpl w:val="599C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43"/>
    <w:rsid w:val="001D2B59"/>
    <w:rsid w:val="001F352C"/>
    <w:rsid w:val="00266EE7"/>
    <w:rsid w:val="003D0A2C"/>
    <w:rsid w:val="004C24CB"/>
    <w:rsid w:val="008E2843"/>
    <w:rsid w:val="00950335"/>
    <w:rsid w:val="00B00D74"/>
    <w:rsid w:val="00B6213D"/>
    <w:rsid w:val="00BA2264"/>
    <w:rsid w:val="00C90DF4"/>
    <w:rsid w:val="00D6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BD3"/>
  <w15:docId w15:val="{1BBFC296-8D72-4D9C-A19E-31A98492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43"/>
  </w:style>
  <w:style w:type="paragraph" w:styleId="Heading1">
    <w:name w:val="heading 1"/>
    <w:basedOn w:val="Normal"/>
    <w:next w:val="Normal"/>
    <w:link w:val="Heading1Char"/>
    <w:uiPriority w:val="9"/>
    <w:qFormat/>
    <w:rsid w:val="008E2843"/>
    <w:pPr>
      <w:pBdr>
        <w:top w:val="single" w:sz="24" w:space="0" w:color="2DA8B5" w:themeColor="accent1"/>
        <w:left w:val="single" w:sz="24" w:space="0" w:color="2DA8B5" w:themeColor="accent1"/>
        <w:bottom w:val="single" w:sz="24" w:space="0" w:color="2DA8B5" w:themeColor="accent1"/>
        <w:right w:val="single" w:sz="24" w:space="0" w:color="2DA8B5" w:themeColor="accent1"/>
      </w:pBdr>
      <w:shd w:val="clear" w:color="auto" w:fill="2DA8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43"/>
    <w:pPr>
      <w:pBdr>
        <w:top w:val="single" w:sz="24" w:space="0" w:color="D1F0F3" w:themeColor="accent1" w:themeTint="33"/>
        <w:left w:val="single" w:sz="24" w:space="0" w:color="D1F0F3" w:themeColor="accent1" w:themeTint="33"/>
        <w:bottom w:val="single" w:sz="24" w:space="0" w:color="D1F0F3" w:themeColor="accent1" w:themeTint="33"/>
        <w:right w:val="single" w:sz="24" w:space="0" w:color="D1F0F3" w:themeColor="accent1" w:themeTint="33"/>
      </w:pBdr>
      <w:shd w:val="clear" w:color="auto" w:fill="D1F0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43"/>
    <w:pPr>
      <w:pBdr>
        <w:top w:val="single" w:sz="6" w:space="2" w:color="2DA8B5" w:themeColor="accent1"/>
      </w:pBdr>
      <w:spacing w:before="300" w:after="0"/>
      <w:outlineLvl w:val="2"/>
    </w:pPr>
    <w:rPr>
      <w:caps/>
      <w:color w:val="1653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43"/>
    <w:pPr>
      <w:pBdr>
        <w:top w:val="dotted" w:sz="6" w:space="2" w:color="2DA8B5" w:themeColor="accent1"/>
      </w:pBdr>
      <w:spacing w:before="200" w:after="0"/>
      <w:outlineLvl w:val="3"/>
    </w:pPr>
    <w:rPr>
      <w:caps/>
      <w:color w:val="217D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43"/>
    <w:pPr>
      <w:pBdr>
        <w:bottom w:val="single" w:sz="6" w:space="1" w:color="2DA8B5" w:themeColor="accent1"/>
      </w:pBdr>
      <w:spacing w:before="200" w:after="0"/>
      <w:outlineLvl w:val="4"/>
    </w:pPr>
    <w:rPr>
      <w:caps/>
      <w:color w:val="217D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43"/>
    <w:pPr>
      <w:pBdr>
        <w:bottom w:val="dotted" w:sz="6" w:space="1" w:color="2DA8B5" w:themeColor="accent1"/>
      </w:pBdr>
      <w:spacing w:before="200" w:after="0"/>
      <w:outlineLvl w:val="5"/>
    </w:pPr>
    <w:rPr>
      <w:caps/>
      <w:color w:val="217D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43"/>
    <w:pPr>
      <w:spacing w:before="200" w:after="0"/>
      <w:outlineLvl w:val="6"/>
    </w:pPr>
    <w:rPr>
      <w:caps/>
      <w:color w:val="217D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843"/>
    <w:pPr>
      <w:spacing w:before="0" w:after="0"/>
    </w:pPr>
    <w:rPr>
      <w:rFonts w:asciiTheme="majorHAnsi" w:eastAsiaTheme="majorEastAsia" w:hAnsiTheme="majorHAnsi" w:cstheme="majorBidi"/>
      <w:caps/>
      <w:color w:val="2DA8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843"/>
    <w:rPr>
      <w:rFonts w:asciiTheme="majorHAnsi" w:eastAsiaTheme="majorEastAsia" w:hAnsiTheme="majorHAnsi" w:cstheme="majorBidi"/>
      <w:caps/>
      <w:color w:val="2DA8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2843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E2843"/>
    <w:rPr>
      <w:caps/>
      <w:color w:val="FFFFFF" w:themeColor="background1"/>
      <w:spacing w:val="15"/>
      <w:sz w:val="22"/>
      <w:szCs w:val="22"/>
      <w:shd w:val="clear" w:color="auto" w:fill="2DA8B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E2843"/>
    <w:rPr>
      <w:caps/>
      <w:spacing w:val="15"/>
      <w:shd w:val="clear" w:color="auto" w:fill="D1F0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43"/>
    <w:rPr>
      <w:caps/>
      <w:color w:val="1653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43"/>
    <w:rPr>
      <w:caps/>
      <w:color w:val="217D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43"/>
    <w:rPr>
      <w:caps/>
      <w:color w:val="217D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43"/>
    <w:rPr>
      <w:caps/>
      <w:color w:val="217D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43"/>
    <w:rPr>
      <w:caps/>
      <w:color w:val="217D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43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8E2843"/>
    <w:rPr>
      <w:i/>
      <w:iCs/>
      <w:color w:val="165359" w:themeColor="accent1" w:themeShade="7F"/>
    </w:rPr>
  </w:style>
  <w:style w:type="character" w:styleId="Emphasis">
    <w:name w:val="Emphasis"/>
    <w:uiPriority w:val="20"/>
    <w:qFormat/>
    <w:rsid w:val="008E2843"/>
    <w:rPr>
      <w:caps/>
      <w:color w:val="165359" w:themeColor="accent1" w:themeShade="7F"/>
      <w:spacing w:val="5"/>
    </w:rPr>
  </w:style>
  <w:style w:type="character" w:styleId="IntenseEmphasis">
    <w:name w:val="Intense Emphasis"/>
    <w:uiPriority w:val="21"/>
    <w:qFormat/>
    <w:rsid w:val="008E2843"/>
    <w:rPr>
      <w:b/>
      <w:bCs/>
      <w:caps/>
      <w:color w:val="165359" w:themeColor="accent1" w:themeShade="7F"/>
      <w:spacing w:val="10"/>
    </w:rPr>
  </w:style>
  <w:style w:type="character" w:styleId="Strong">
    <w:name w:val="Strong"/>
    <w:uiPriority w:val="22"/>
    <w:qFormat/>
    <w:rsid w:val="008E28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E284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28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43"/>
    <w:pPr>
      <w:spacing w:before="240" w:after="240" w:line="240" w:lineRule="auto"/>
      <w:ind w:left="1080" w:right="1080"/>
      <w:jc w:val="center"/>
    </w:pPr>
    <w:rPr>
      <w:color w:val="2DA8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43"/>
    <w:rPr>
      <w:color w:val="2DA8B5" w:themeColor="accent1"/>
      <w:sz w:val="24"/>
      <w:szCs w:val="24"/>
    </w:rPr>
  </w:style>
  <w:style w:type="character" w:styleId="SubtleReference">
    <w:name w:val="Subtle Reference"/>
    <w:uiPriority w:val="31"/>
    <w:qFormat/>
    <w:rsid w:val="008E2843"/>
    <w:rPr>
      <w:b/>
      <w:bCs/>
      <w:color w:val="2DA8B5" w:themeColor="accent1"/>
    </w:rPr>
  </w:style>
  <w:style w:type="character" w:styleId="IntenseReference">
    <w:name w:val="Intense Reference"/>
    <w:uiPriority w:val="32"/>
    <w:qFormat/>
    <w:rsid w:val="008E2843"/>
    <w:rPr>
      <w:b/>
      <w:bCs/>
      <w:i/>
      <w:iCs/>
      <w:caps/>
      <w:color w:val="2DA8B5" w:themeColor="accent1"/>
    </w:rPr>
  </w:style>
  <w:style w:type="character" w:styleId="BookTitle">
    <w:name w:val="Book Title"/>
    <w:uiPriority w:val="33"/>
    <w:qFormat/>
    <w:rsid w:val="008E284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2843"/>
    <w:rPr>
      <w:b/>
      <w:bCs/>
      <w:color w:val="217D87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843"/>
    <w:pPr>
      <w:outlineLvl w:val="9"/>
    </w:pPr>
  </w:style>
  <w:style w:type="paragraph" w:styleId="NoSpacing">
    <w:name w:val="No Spacing"/>
    <w:uiPriority w:val="1"/>
    <w:qFormat/>
    <w:rsid w:val="008E28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essic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Heather's Them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2DA8B5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2DA8B5"/>
      </a:hlink>
      <a:folHlink>
        <a:srgbClr val="666699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F4947-BEF2-1948-9266-C43E5839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C:\Users\Jessica\AppData\Roaming\Microsoft\Templates\Facet design (blank).dotx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Pelasky</dc:creator>
  <cp:keywords/>
  <cp:lastModifiedBy>Taylor,Lauren M</cp:lastModifiedBy>
  <cp:revision>2</cp:revision>
  <cp:lastPrinted>2018-05-15T00:33:00Z</cp:lastPrinted>
  <dcterms:created xsi:type="dcterms:W3CDTF">2019-03-20T01:21:00Z</dcterms:created>
  <dcterms:modified xsi:type="dcterms:W3CDTF">2019-03-20T01:21:00Z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